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83" w:rsidRPr="004C0FFF" w:rsidRDefault="00207A2D">
      <w:pPr>
        <w:pStyle w:val="Ttulo"/>
        <w:rPr>
          <w:lang w:val="pt-BR"/>
        </w:rPr>
      </w:pPr>
      <w:sdt>
        <w:sdtPr>
          <w:rPr>
            <w:lang w:val="pt-BR"/>
          </w:rPr>
          <w:alias w:val="Nome da Empresa"/>
          <w:tag w:val=""/>
          <w:id w:val="1501239775"/>
          <w:placeholder>
            <w:docPart w:val="E1013EAA31484083839B716507447EA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16A0A">
            <w:rPr>
              <w:lang w:val="pt-BR"/>
            </w:rPr>
            <w:t>sollus</w:t>
          </w:r>
        </w:sdtContent>
      </w:sdt>
      <w:r w:rsidR="004C0FFF" w:rsidRPr="004C0FFF">
        <w:rPr>
          <w:lang w:val="pt-BR"/>
        </w:rPr>
        <w:br/>
      </w:r>
      <w:r w:rsidR="00D16A0A">
        <w:rPr>
          <w:lang w:val="pt-BR"/>
        </w:rPr>
        <w:t>analise de demanda</w:t>
      </w:r>
    </w:p>
    <w:p w:rsidR="003D0F83" w:rsidRPr="004C0FFF" w:rsidRDefault="00D16A0A">
      <w:pPr>
        <w:pStyle w:val="Subttulo"/>
        <w:rPr>
          <w:lang w:val="pt-BR"/>
        </w:rPr>
      </w:pPr>
      <w:r>
        <w:rPr>
          <w:lang w:val="pt-BR"/>
        </w:rPr>
        <w:t>MyDragons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3D0F83" w:rsidRPr="004C0FFF" w:rsidRDefault="00D16A0A">
      <w:pPr>
        <w:rPr>
          <w:lang w:val="pt-BR"/>
        </w:rPr>
      </w:pPr>
      <w:r>
        <w:rPr>
          <w:lang w:val="pt-BR"/>
        </w:rPr>
        <w:t>Este documento tem por objetivo detalhar a solução desenvolvida para os requisitos apresentados, bem como fazer uma respeitosa explanação sobre a mesma, afim de especificar como deveria ser uma solução em ambiente de produção.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O objetivo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>Atender os requisitos apresentados no tempo solicitado.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>Avaliar se os requisitos realmente atendem a finalidade a que se propõem.</w:t>
      </w:r>
    </w:p>
    <w:p w:rsidR="003D0F83" w:rsidRPr="004C0FFF" w:rsidRDefault="00D16A0A">
      <w:pPr>
        <w:pStyle w:val="Listacommarcadores"/>
        <w:rPr>
          <w:lang w:val="pt-BR"/>
        </w:rPr>
      </w:pPr>
      <w:r>
        <w:rPr>
          <w:lang w:val="pt-BR"/>
        </w:rPr>
        <w:t xml:space="preserve">Apontar o que seria sugerido como solução </w:t>
      </w:r>
      <w:r w:rsidR="002D2EA1">
        <w:rPr>
          <w:lang w:val="pt-BR"/>
        </w:rPr>
        <w:t xml:space="preserve">proposta </w:t>
      </w:r>
      <w:r>
        <w:rPr>
          <w:lang w:val="pt-BR"/>
        </w:rPr>
        <w:t>para um ambiente de produção.</w:t>
      </w:r>
    </w:p>
    <w:p w:rsidR="003D0F83" w:rsidRPr="004C0FFF" w:rsidRDefault="00D16A0A">
      <w:pPr>
        <w:pStyle w:val="ttulo2"/>
        <w:rPr>
          <w:lang w:val="pt-BR"/>
        </w:rPr>
      </w:pPr>
      <w:r>
        <w:rPr>
          <w:lang w:val="pt-BR"/>
        </w:rPr>
        <w:t>Requisitos originais</w:t>
      </w:r>
    </w:p>
    <w:p w:rsidR="00D16A0A" w:rsidRPr="004C0FFF" w:rsidRDefault="00D16A0A" w:rsidP="00D16A0A">
      <w:pPr>
        <w:pStyle w:val="Listacommarcadores"/>
        <w:rPr>
          <w:lang w:val="pt-BR"/>
        </w:rPr>
      </w:pPr>
      <w:r>
        <w:rPr>
          <w:lang w:val="pt-BR"/>
        </w:rPr>
        <w:t>Os requisitos em sua forma original encontra</w:t>
      </w:r>
      <w:r w:rsidR="00A30DF1">
        <w:rPr>
          <w:lang w:val="pt-BR"/>
        </w:rPr>
        <w:t>m</w:t>
      </w:r>
      <w:r>
        <w:rPr>
          <w:lang w:val="pt-BR"/>
        </w:rPr>
        <w:t>-se ao final deste documento.</w:t>
      </w:r>
    </w:p>
    <w:p w:rsidR="003D0F83" w:rsidRPr="004C0FFF" w:rsidRDefault="00326460">
      <w:pPr>
        <w:pStyle w:val="ttulo1"/>
        <w:rPr>
          <w:lang w:val="pt-BR"/>
        </w:rPr>
      </w:pPr>
      <w:r>
        <w:rPr>
          <w:lang w:val="pt-BR"/>
        </w:rPr>
        <w:t xml:space="preserve">SOLUÇão </w:t>
      </w:r>
      <w:r w:rsidR="004C0FFF" w:rsidRPr="004C0FFF">
        <w:rPr>
          <w:lang w:val="pt-BR"/>
        </w:rPr>
        <w:t>proposta</w:t>
      </w:r>
    </w:p>
    <w:p w:rsidR="003D0F83" w:rsidRPr="004C0FFF" w:rsidRDefault="00326460">
      <w:pPr>
        <w:rPr>
          <w:lang w:val="pt-BR"/>
        </w:rPr>
      </w:pPr>
      <w:r>
        <w:rPr>
          <w:lang w:val="pt-BR"/>
        </w:rPr>
        <w:t xml:space="preserve">Para o desenvolvimento desta solução em ambiente de produção aconselhamos a divisão do JS Vue em duas partes, uma tratando o login e demais operação de registro, troca de senha e lembrança de senha de segurança. </w:t>
      </w:r>
      <w:r w:rsidR="002D2EA1">
        <w:rPr>
          <w:lang w:val="pt-BR"/>
        </w:rPr>
        <w:t>E</w:t>
      </w:r>
      <w:r>
        <w:rPr>
          <w:lang w:val="pt-BR"/>
        </w:rPr>
        <w:t xml:space="preserve"> uma segunda camada que conteria propriamente dito a parte funcional do sistema, evitando assim acesso ao JS de core em caso de tentativas de fraude no login.</w:t>
      </w:r>
      <w:r w:rsidR="004C0FFF" w:rsidRPr="004C0FFF">
        <w:rPr>
          <w:lang w:val="pt-BR"/>
        </w:rPr>
        <w:t>.</w:t>
      </w:r>
    </w:p>
    <w:p w:rsidR="002D2EA1" w:rsidRDefault="002D2EA1">
      <w:pPr>
        <w:rPr>
          <w:lang w:val="pt-BR"/>
        </w:rPr>
      </w:pPr>
      <w:r>
        <w:rPr>
          <w:lang w:val="pt-BR"/>
        </w:rPr>
        <w:t>Já a parte de componentes e rotas da aplicação é indicado o uso do Vue-Router juntamente com o Vuex para controle de estado, assim permitindo a navegação casada com os componentes responsáveis pela operação.</w:t>
      </w:r>
    </w:p>
    <w:p w:rsidR="003D0F83" w:rsidRDefault="002D2EA1">
      <w:pPr>
        <w:rPr>
          <w:lang w:val="pt-BR"/>
        </w:rPr>
      </w:pPr>
      <w:r>
        <w:rPr>
          <w:lang w:val="pt-BR"/>
        </w:rPr>
        <w:t>Exemplo de rota via vue-router:</w:t>
      </w:r>
    </w:p>
    <w:p w:rsidR="002D2EA1" w:rsidRPr="002D2EA1" w:rsidRDefault="002D2EA1" w:rsidP="002D2EA1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</w:pP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 xml:space="preserve">export default </w:t>
      </w:r>
      <w:r w:rsidRPr="002D2EA1">
        <w:rPr>
          <w:rFonts w:ascii="Source Code Pro" w:eastAsia="Times New Roman" w:hAnsi="Source Code Pro" w:cs="Courier New"/>
          <w:color w:val="268BD2"/>
          <w:sz w:val="20"/>
          <w:lang w:val="pt-BR" w:eastAsia="pt-BR"/>
        </w:rPr>
        <w:t>[</w:t>
      </w:r>
      <w:r w:rsidRPr="002D2EA1">
        <w:rPr>
          <w:rFonts w:ascii="Source Code Pro" w:eastAsia="Times New Roman" w:hAnsi="Source Code Pro" w:cs="Courier New"/>
          <w:color w:val="268BD2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AtonAdminDashboard,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'dash'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fail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'/admin/error'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'config'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'/admin/config'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AtonAdminConfig,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'dash'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lastRenderedPageBreak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fail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'/admin/error'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'error'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'/admin/error'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AtonAdminError,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'public'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name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'versoes'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'/admin/versoes'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component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AtonAdminVersoesCore,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meta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{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permission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'dash'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keepAlive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false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isRoot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hasReturnRoute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994A24"/>
          <w:sz w:val="20"/>
          <w:lang w:val="pt-BR" w:eastAsia="pt-BR"/>
        </w:rPr>
        <w:t>true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    </w:t>
      </w:r>
      <w:r w:rsidRPr="002D2EA1">
        <w:rPr>
          <w:rFonts w:ascii="Source Code Pro" w:eastAsia="Times New Roman" w:hAnsi="Source Code Pro" w:cs="Courier New"/>
          <w:color w:val="6C71C4"/>
          <w:sz w:val="20"/>
          <w:lang w:val="pt-BR" w:eastAsia="pt-BR"/>
        </w:rPr>
        <w:t>rootRoutePath</w:t>
      </w:r>
      <w:r w:rsidRPr="002D2EA1">
        <w:rPr>
          <w:rFonts w:ascii="Source Code Pro" w:eastAsia="Times New Roman" w:hAnsi="Source Code Pro" w:cs="Courier New"/>
          <w:color w:val="079A71"/>
          <w:sz w:val="20"/>
          <w:lang w:val="pt-BR" w:eastAsia="pt-BR"/>
        </w:rPr>
        <w:t xml:space="preserve">: </w:t>
      </w:r>
      <w:r w:rsidRPr="002D2EA1">
        <w:rPr>
          <w:rFonts w:ascii="Source Code Pro" w:eastAsia="Times New Roman" w:hAnsi="Source Code Pro" w:cs="Courier New"/>
          <w:color w:val="2AA198"/>
          <w:sz w:val="20"/>
          <w:lang w:val="pt-BR" w:eastAsia="pt-BR"/>
        </w:rPr>
        <w:t>'/admin'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br/>
        <w:t xml:space="preserve">    </w:t>
      </w:r>
      <w:r w:rsidRPr="002D2EA1">
        <w:rPr>
          <w:rFonts w:ascii="Source Code Pro" w:eastAsia="Times New Roman" w:hAnsi="Source Code Pro" w:cs="Courier New"/>
          <w:color w:val="DC322F"/>
          <w:sz w:val="20"/>
          <w:lang w:val="pt-BR" w:eastAsia="pt-BR"/>
        </w:rPr>
        <w:t>}</w:t>
      </w:r>
      <w:r w:rsidRPr="002D2EA1">
        <w:rPr>
          <w:rFonts w:ascii="Source Code Pro" w:eastAsia="Times New Roman" w:hAnsi="Source Code Pro" w:cs="Courier New"/>
          <w:color w:val="839496"/>
          <w:sz w:val="20"/>
          <w:lang w:val="pt-BR" w:eastAsia="pt-BR"/>
        </w:rPr>
        <w:t>,</w:t>
      </w:r>
    </w:p>
    <w:p w:rsidR="002D2EA1" w:rsidRDefault="002D2EA1">
      <w:pPr>
        <w:rPr>
          <w:lang w:val="pt-BR"/>
        </w:rPr>
      </w:pPr>
    </w:p>
    <w:p w:rsidR="002D2EA1" w:rsidRDefault="002D2EA1">
      <w:pPr>
        <w:rPr>
          <w:lang w:val="pt-BR"/>
        </w:rPr>
      </w:pPr>
      <w:r>
        <w:rPr>
          <w:lang w:val="pt-BR"/>
        </w:rPr>
        <w:t>Como é notado também devemos configurar um ACL para controle de permissões dos usuários, evitando acesso indevido a rotas do sistema. Este controle deve ser feito tanto no frontend Vue como nas rotas rest do Laravel.</w:t>
      </w:r>
    </w:p>
    <w:p w:rsidR="00ED1354" w:rsidRDefault="00940827">
      <w:pPr>
        <w:rPr>
          <w:lang w:val="pt-BR"/>
        </w:rPr>
      </w:pPr>
      <w:r>
        <w:rPr>
          <w:lang w:val="pt-BR"/>
        </w:rPr>
        <w:t>É fortemente recomendada a utilização de ACL, Vue-router, Vuex, e montagem dinâmica de menu de acordo com permissões do usuário em um ambiente de produção.</w:t>
      </w:r>
    </w:p>
    <w:p w:rsidR="00940827" w:rsidRDefault="00940827">
      <w:pPr>
        <w:rPr>
          <w:lang w:val="pt-BR"/>
        </w:rPr>
      </w:pPr>
      <w:r>
        <w:rPr>
          <w:lang w:val="pt-BR"/>
        </w:rPr>
        <w:t>Também deve ser avaliado a utilização de SoftDelete incluindo mais parâmetro no rest de delete e consulta</w:t>
      </w:r>
      <w:r w:rsidR="00604A32">
        <w:rPr>
          <w:lang w:val="pt-BR"/>
        </w:rPr>
        <w:t xml:space="preserve"> e um campo em base nomeado deletedAt</w:t>
      </w:r>
      <w:bookmarkStart w:id="0" w:name="_GoBack"/>
      <w:bookmarkEnd w:id="0"/>
      <w:r>
        <w:rPr>
          <w:lang w:val="pt-BR"/>
        </w:rPr>
        <w:t xml:space="preserve">, permitindo assim “desfazer” uma exclusão indevida </w:t>
      </w:r>
      <w:r w:rsidR="00604A32">
        <w:rPr>
          <w:lang w:val="pt-BR"/>
        </w:rPr>
        <w:t>de um Dragão. Porem para evitar sujeira no banco é aconselhado adicionar uma tarefa CRON no servidor afim de rodar um JOB no laravel para exclusão definitiva de Dragões em que sua exclusão via softDelete tenha ocorrido a mais de 24 horas ou em prazo a ser definido.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Abordagem técnica/de projeto</w:t>
      </w:r>
    </w:p>
    <w:p w:rsidR="003D0F83" w:rsidRDefault="002D2EA1">
      <w:pPr>
        <w:rPr>
          <w:lang w:val="pt-BR"/>
        </w:rPr>
      </w:pPr>
      <w:r>
        <w:rPr>
          <w:lang w:val="pt-BR"/>
        </w:rPr>
        <w:t>As tecnologias utilizadas para o desenvolvimento são:</w:t>
      </w:r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r w:rsidRPr="002D2EA1">
        <w:rPr>
          <w:lang w:val="pt-BR"/>
        </w:rPr>
        <w:t>Laravel 5.8</w:t>
      </w:r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r w:rsidRPr="002D2EA1">
        <w:rPr>
          <w:lang w:val="pt-BR"/>
        </w:rPr>
        <w:t>VueJS</w:t>
      </w:r>
    </w:p>
    <w:p w:rsid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r w:rsidRPr="002D2EA1">
        <w:rPr>
          <w:lang w:val="pt-BR"/>
        </w:rPr>
        <w:t>Vuetifyjs</w:t>
      </w:r>
    </w:p>
    <w:p w:rsidR="002D2EA1" w:rsidRPr="002D2EA1" w:rsidRDefault="002D2EA1" w:rsidP="002D2EA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API rest 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lastRenderedPageBreak/>
        <w:t>Resultados d</w:t>
      </w:r>
      <w:r w:rsidR="002D2EA1">
        <w:rPr>
          <w:lang w:val="pt-BR"/>
        </w:rPr>
        <w:t>a demanda</w:t>
      </w:r>
    </w:p>
    <w:p w:rsidR="003D0F83" w:rsidRPr="004C0FFF" w:rsidRDefault="004C0FFF">
      <w:pPr>
        <w:rPr>
          <w:lang w:val="pt-BR"/>
        </w:rPr>
      </w:pPr>
      <w:r w:rsidRPr="004C0FFF">
        <w:rPr>
          <w:lang w:val="pt-BR"/>
        </w:rPr>
        <w:t>Veja a seguir uma lista completa de todos os resultados finais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3D0F83" w:rsidRPr="004C0FFF" w:rsidTr="003D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3D0F83" w:rsidRPr="004C0FFF" w:rsidRDefault="004C0FFF">
            <w:pPr>
              <w:rPr>
                <w:lang w:val="pt-BR"/>
              </w:rPr>
            </w:pPr>
            <w:r w:rsidRPr="004C0FFF">
              <w:rPr>
                <w:lang w:val="pt-BR"/>
              </w:rPr>
              <w:t>Resultado Final</w:t>
            </w:r>
          </w:p>
        </w:tc>
        <w:tc>
          <w:tcPr>
            <w:tcW w:w="3511" w:type="pct"/>
          </w:tcPr>
          <w:p w:rsidR="003D0F83" w:rsidRPr="004C0FFF" w:rsidRDefault="004C0FFF">
            <w:pPr>
              <w:rPr>
                <w:lang w:val="pt-BR"/>
              </w:rPr>
            </w:pPr>
            <w:r w:rsidRPr="004C0FFF">
              <w:rPr>
                <w:lang w:val="pt-BR"/>
              </w:rPr>
              <w:t>Descrição</w:t>
            </w:r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r>
              <w:rPr>
                <w:lang w:val="pt-BR"/>
              </w:rPr>
              <w:t>Código fonte</w:t>
            </w:r>
          </w:p>
        </w:tc>
        <w:tc>
          <w:tcPr>
            <w:tcW w:w="3511" w:type="pct"/>
          </w:tcPr>
          <w:p w:rsidR="003D0F83" w:rsidRPr="004C0FFF" w:rsidRDefault="002D2EA1">
            <w:pPr>
              <w:rPr>
                <w:lang w:val="pt-BR"/>
              </w:rPr>
            </w:pPr>
            <w:hyperlink r:id="rId9" w:history="1">
              <w:r>
                <w:rPr>
                  <w:rStyle w:val="Hyperlink"/>
                </w:rPr>
                <w:t>https://github.com/aloisjunior/dragons</w:t>
              </w:r>
            </w:hyperlink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r>
              <w:rPr>
                <w:lang w:val="pt-BR"/>
              </w:rPr>
              <w:t>Demostração online</w:t>
            </w:r>
          </w:p>
        </w:tc>
        <w:tc>
          <w:tcPr>
            <w:tcW w:w="3511" w:type="pct"/>
          </w:tcPr>
          <w:p w:rsidR="003D0F83" w:rsidRPr="004C0FFF" w:rsidRDefault="002D2EA1" w:rsidP="002D2EA1">
            <w:pPr>
              <w:rPr>
                <w:lang w:val="pt-BR"/>
              </w:rPr>
            </w:pPr>
            <w:hyperlink r:id="rId10" w:history="1">
              <w:r w:rsidRPr="002E06BE">
                <w:rPr>
                  <w:rStyle w:val="Hyperlink"/>
                </w:rPr>
                <w:t>http://sollus.rothermel.com.br</w:t>
              </w:r>
            </w:hyperlink>
          </w:p>
        </w:tc>
      </w:tr>
      <w:tr w:rsidR="003D0F83" w:rsidRPr="004C0FFF" w:rsidTr="003D0F83">
        <w:tc>
          <w:tcPr>
            <w:tcW w:w="1489" w:type="pct"/>
          </w:tcPr>
          <w:p w:rsidR="003D0F83" w:rsidRPr="004C0FFF" w:rsidRDefault="002D2EA1">
            <w:pPr>
              <w:rPr>
                <w:lang w:val="pt-BR"/>
              </w:rPr>
            </w:pPr>
            <w:r>
              <w:rPr>
                <w:lang w:val="pt-BR"/>
              </w:rPr>
              <w:t>Vídeo do produto em AfterEffects</w:t>
            </w:r>
          </w:p>
        </w:tc>
        <w:tc>
          <w:tcPr>
            <w:tcW w:w="3511" w:type="pct"/>
          </w:tcPr>
          <w:p w:rsidR="003D0F83" w:rsidRPr="004C0FFF" w:rsidRDefault="002D2EA1">
            <w:pPr>
              <w:rPr>
                <w:lang w:val="pt-BR"/>
              </w:rPr>
            </w:pPr>
            <w:hyperlink r:id="rId11" w:history="1">
              <w:r>
                <w:rPr>
                  <w:rStyle w:val="Hyperlink"/>
                </w:rPr>
                <w:t>http://sollus.rothermel.com.br/dragons.mp4</w:t>
              </w:r>
            </w:hyperlink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A02F54" w:rsidRPr="004C0FFF" w:rsidRDefault="00A02F54" w:rsidP="00A02F54">
      <w:pPr>
        <w:pStyle w:val="ttulo2"/>
        <w:rPr>
          <w:lang w:val="pt-BR"/>
        </w:rPr>
      </w:pPr>
      <w:r w:rsidRPr="004C0FFF">
        <w:rPr>
          <w:lang w:val="pt-BR"/>
        </w:rPr>
        <w:t>A</w:t>
      </w:r>
      <w:r>
        <w:rPr>
          <w:lang w:val="pt-BR"/>
        </w:rPr>
        <w:t>mbiente de teste</w:t>
      </w:r>
    </w:p>
    <w:p w:rsidR="00A02F54" w:rsidRDefault="00A02F54" w:rsidP="00A02F54">
      <w:pPr>
        <w:pStyle w:val="Lista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 xml:space="preserve">Encontra-se online no endereço </w:t>
      </w:r>
      <w:hyperlink r:id="rId12" w:history="1">
        <w:r w:rsidRPr="002E06BE">
          <w:rPr>
            <w:rStyle w:val="Hyperlink"/>
            <w:lang w:val="pt-BR"/>
          </w:rPr>
          <w:t>https://sollus.rotherm</w:t>
        </w:r>
        <w:r w:rsidRPr="002E06BE">
          <w:rPr>
            <w:rStyle w:val="Hyperlink"/>
            <w:lang w:val="pt-BR"/>
          </w:rPr>
          <w:t>e</w:t>
        </w:r>
        <w:r w:rsidRPr="002E06BE">
          <w:rPr>
            <w:rStyle w:val="Hyperlink"/>
            <w:lang w:val="pt-BR"/>
          </w:rPr>
          <w:t>l.com.br</w:t>
        </w:r>
      </w:hyperlink>
      <w:r>
        <w:rPr>
          <w:lang w:val="pt-BR"/>
        </w:rPr>
        <w:t xml:space="preserve"> a última versão do aplicativo desenvolvido para finalidade de teste.</w:t>
      </w:r>
    </w:p>
    <w:p w:rsidR="00A02F54" w:rsidRDefault="00A02F54" w:rsidP="00A02F54">
      <w:pPr>
        <w:pStyle w:val="Listacommarcadores"/>
        <w:numPr>
          <w:ilvl w:val="0"/>
          <w:numId w:val="0"/>
        </w:numPr>
        <w:ind w:left="432"/>
        <w:rPr>
          <w:lang w:val="pt-BR"/>
        </w:rPr>
      </w:pPr>
      <w:r>
        <w:rPr>
          <w:lang w:val="pt-BR"/>
        </w:rPr>
        <w:t>O login na aplicação deve ser realizado considerando as informações abaixo:</w:t>
      </w:r>
    </w:p>
    <w:p w:rsidR="00A02F54" w:rsidRDefault="00A02F54" w:rsidP="00A02F54">
      <w:pPr>
        <w:pStyle w:val="Lista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Usuário: Qualquer informação diferente de string vazia</w:t>
      </w:r>
    </w:p>
    <w:p w:rsidR="00A02F54" w:rsidRPr="004C0FFF" w:rsidRDefault="00A02F54" w:rsidP="00A02F54">
      <w:pPr>
        <w:pStyle w:val="Listacommarcadores"/>
        <w:numPr>
          <w:ilvl w:val="0"/>
          <w:numId w:val="4"/>
        </w:numPr>
        <w:rPr>
          <w:lang w:val="pt-BR"/>
        </w:rPr>
      </w:pPr>
      <w:r>
        <w:rPr>
          <w:lang w:val="pt-BR"/>
        </w:rPr>
        <w:t>Senha: Qualquer senha com 4 ou mais caracteres.</w:t>
      </w:r>
    </w:p>
    <w:p w:rsidR="003D0F83" w:rsidRPr="004C0FFF" w:rsidRDefault="009D06F8">
      <w:pPr>
        <w:pStyle w:val="ttulo2"/>
        <w:rPr>
          <w:lang w:val="pt-BR"/>
        </w:rPr>
      </w:pPr>
      <w:r>
        <w:rPr>
          <w:lang w:val="pt-BR"/>
        </w:rPr>
        <w:t>Dependências básicas</w:t>
      </w:r>
    </w:p>
    <w:p w:rsidR="003D0F83" w:rsidRPr="004C0FFF" w:rsidRDefault="009D06F8">
      <w:pPr>
        <w:rPr>
          <w:lang w:val="pt-BR"/>
        </w:rPr>
      </w:pPr>
      <w:r>
        <w:rPr>
          <w:lang w:val="pt-BR"/>
        </w:rPr>
        <w:t>Lembramos que para a instalação do Laravel é necessário ter o composer e nodejs instalados no ambiente DEV.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Conclusão</w:t>
      </w:r>
    </w:p>
    <w:p w:rsidR="003D0F83" w:rsidRPr="004C0FFF" w:rsidRDefault="009D06F8">
      <w:pPr>
        <w:rPr>
          <w:lang w:val="pt-BR"/>
        </w:rPr>
      </w:pPr>
      <w:r>
        <w:rPr>
          <w:lang w:val="pt-BR"/>
        </w:rPr>
        <w:t>Este documento foi realizado de forma simples e objetiva</w:t>
      </w:r>
      <w:r w:rsidR="00940827">
        <w:rPr>
          <w:lang w:val="pt-BR"/>
        </w:rPr>
        <w:t xml:space="preserve"> afim de atender o prazo estabelecido</w:t>
      </w:r>
      <w:r>
        <w:rPr>
          <w:lang w:val="pt-BR"/>
        </w:rPr>
        <w:t xml:space="preserve">. </w:t>
      </w:r>
      <w:r w:rsidR="004C0FFF" w:rsidRPr="004C0FFF">
        <w:rPr>
          <w:lang w:val="pt-BR"/>
        </w:rPr>
        <w:t>Est</w:t>
      </w:r>
      <w:r>
        <w:rPr>
          <w:lang w:val="pt-BR"/>
        </w:rPr>
        <w:t xml:space="preserve">ou </w:t>
      </w:r>
      <w:r w:rsidR="004C0FFF" w:rsidRPr="004C0FFF">
        <w:rPr>
          <w:lang w:val="pt-BR"/>
        </w:rPr>
        <w:t xml:space="preserve">ansioso para trabalhar com </w:t>
      </w:r>
      <w:r>
        <w:rPr>
          <w:lang w:val="pt-BR"/>
        </w:rPr>
        <w:t xml:space="preserve">a </w:t>
      </w:r>
      <w:sdt>
        <w:sdtPr>
          <w:rPr>
            <w:lang w:val="pt-BR"/>
          </w:rPr>
          <w:alias w:val="Nome do Cliente"/>
          <w:tag w:val=""/>
          <w:id w:val="-1289347767"/>
          <w:placeholder>
            <w:docPart w:val="415E13883AF54E3BBFF154C5A24E6F1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D16A0A">
            <w:rPr>
              <w:lang w:val="pt-BR"/>
            </w:rPr>
            <w:t>Sollus</w:t>
          </w:r>
        </w:sdtContent>
      </w:sdt>
      <w:r w:rsidR="004C0FFF" w:rsidRPr="004C0FFF">
        <w:rPr>
          <w:lang w:val="pt-BR"/>
        </w:rPr>
        <w:t xml:space="preserve"> e apoiar seus esforços </w:t>
      </w:r>
      <w:r>
        <w:rPr>
          <w:lang w:val="pt-BR"/>
        </w:rPr>
        <w:t>para uma melhoria continua da</w:t>
      </w:r>
      <w:r w:rsidR="00940827">
        <w:rPr>
          <w:lang w:val="pt-BR"/>
        </w:rPr>
        <w:t>s suas</w:t>
      </w:r>
      <w:r>
        <w:rPr>
          <w:lang w:val="pt-BR"/>
        </w:rPr>
        <w:t xml:space="preserve"> tecnologia </w:t>
      </w:r>
      <w:r w:rsidR="00940827">
        <w:rPr>
          <w:lang w:val="pt-BR"/>
        </w:rPr>
        <w:t xml:space="preserve">apoiando assim </w:t>
      </w:r>
      <w:r>
        <w:rPr>
          <w:lang w:val="pt-BR"/>
        </w:rPr>
        <w:t>seu core de negócio.</w:t>
      </w:r>
      <w:r w:rsidR="004C0FFF" w:rsidRPr="004C0FFF">
        <w:rPr>
          <w:lang w:val="pt-BR"/>
        </w:rPr>
        <w:t xml:space="preserve"> Te</w:t>
      </w:r>
      <w:r>
        <w:rPr>
          <w:lang w:val="pt-BR"/>
        </w:rPr>
        <w:t xml:space="preserve">nho </w:t>
      </w:r>
      <w:r w:rsidR="004C0FFF" w:rsidRPr="004C0FFF">
        <w:rPr>
          <w:lang w:val="pt-BR"/>
        </w:rPr>
        <w:t xml:space="preserve">certeza de que </w:t>
      </w:r>
      <w:r>
        <w:rPr>
          <w:lang w:val="pt-BR"/>
        </w:rPr>
        <w:t xml:space="preserve">posso </w:t>
      </w:r>
      <w:r w:rsidR="004C0FFF" w:rsidRPr="004C0FFF">
        <w:rPr>
          <w:lang w:val="pt-BR"/>
        </w:rPr>
        <w:t xml:space="preserve">superar os desafios que </w:t>
      </w:r>
      <w:r>
        <w:rPr>
          <w:lang w:val="pt-BR"/>
        </w:rPr>
        <w:t>me</w:t>
      </w:r>
      <w:r w:rsidR="004C0FFF" w:rsidRPr="004C0FFF">
        <w:rPr>
          <w:lang w:val="pt-BR"/>
        </w:rPr>
        <w:t xml:space="preserve"> esperam e </w:t>
      </w:r>
      <w:r>
        <w:rPr>
          <w:lang w:val="pt-BR"/>
        </w:rPr>
        <w:t xml:space="preserve">estou </w:t>
      </w:r>
      <w:r w:rsidR="004C0FFF" w:rsidRPr="004C0FFF">
        <w:rPr>
          <w:lang w:val="pt-BR"/>
        </w:rPr>
        <w:t xml:space="preserve">pronto para estabelecer uma parceria com </w:t>
      </w:r>
      <w:r w:rsidR="00940827">
        <w:rPr>
          <w:lang w:val="pt-BR"/>
        </w:rPr>
        <w:t xml:space="preserve">a Sollus, oferecendo </w:t>
      </w:r>
      <w:r w:rsidR="004C0FFF" w:rsidRPr="004C0FFF">
        <w:rPr>
          <w:lang w:val="pt-BR"/>
        </w:rPr>
        <w:t>soluç</w:t>
      </w:r>
      <w:r w:rsidR="00940827">
        <w:rPr>
          <w:lang w:val="pt-BR"/>
        </w:rPr>
        <w:t>ões</w:t>
      </w:r>
      <w:r w:rsidR="004C0FFF" w:rsidRPr="004C0FFF">
        <w:rPr>
          <w:lang w:val="pt-BR"/>
        </w:rPr>
        <w:t xml:space="preserve"> eficaz</w:t>
      </w:r>
      <w:r w:rsidR="00940827">
        <w:rPr>
          <w:lang w:val="pt-BR"/>
        </w:rPr>
        <w:t>es</w:t>
      </w:r>
      <w:r w:rsidR="004C0FFF" w:rsidRPr="004C0FFF">
        <w:rPr>
          <w:lang w:val="pt-BR"/>
        </w:rPr>
        <w:t xml:space="preserve"> de TI. </w:t>
      </w:r>
    </w:p>
    <w:p w:rsidR="003D0F83" w:rsidRPr="004C0FFF" w:rsidRDefault="004C0FFF">
      <w:pPr>
        <w:rPr>
          <w:lang w:val="pt-BR"/>
        </w:rPr>
      </w:pPr>
      <w:r w:rsidRPr="004C0FFF">
        <w:rPr>
          <w:lang w:val="pt-BR"/>
        </w:rPr>
        <w:t>Caso tenha perguntas sobre est</w:t>
      </w:r>
      <w:r w:rsidR="009D06F8">
        <w:rPr>
          <w:lang w:val="pt-BR"/>
        </w:rPr>
        <w:t>e documento</w:t>
      </w:r>
      <w:r w:rsidRPr="004C0FFF">
        <w:rPr>
          <w:lang w:val="pt-BR"/>
        </w:rPr>
        <w:t xml:space="preserve">, contate </w:t>
      </w:r>
      <w:r w:rsidR="009D06F8">
        <w:rPr>
          <w:lang w:val="pt-BR"/>
        </w:rPr>
        <w:t xml:space="preserve">Alóis Rothermel </w:t>
      </w:r>
      <w:r w:rsidRPr="004C0FFF">
        <w:rPr>
          <w:lang w:val="pt-BR"/>
        </w:rPr>
        <w:t xml:space="preserve">conforme sua conveniência por email em </w:t>
      </w:r>
      <w:hyperlink r:id="rId13" w:history="1">
        <w:r w:rsidR="009D06F8" w:rsidRPr="002E06BE">
          <w:rPr>
            <w:rStyle w:val="Hyperlink"/>
            <w:lang w:val="pt-BR"/>
          </w:rPr>
          <w:t>alois@rothermel.com.br</w:t>
        </w:r>
      </w:hyperlink>
      <w:r w:rsidR="009D06F8">
        <w:rPr>
          <w:lang w:val="pt-BR"/>
        </w:rPr>
        <w:t xml:space="preserve"> ou </w:t>
      </w:r>
      <w:hyperlink r:id="rId14" w:history="1">
        <w:r w:rsidR="009D06F8" w:rsidRPr="002E06BE">
          <w:rPr>
            <w:rStyle w:val="Hyperlink"/>
            <w:lang w:val="pt-BR"/>
          </w:rPr>
          <w:t>aloisjunior@gmail.com</w:t>
        </w:r>
      </w:hyperlink>
      <w:r w:rsidR="009D06F8">
        <w:rPr>
          <w:lang w:val="pt-BR"/>
        </w:rPr>
        <w:t xml:space="preserve">, </w:t>
      </w:r>
      <w:r w:rsidRPr="004C0FFF">
        <w:rPr>
          <w:lang w:val="pt-BR"/>
        </w:rPr>
        <w:t xml:space="preserve">ou </w:t>
      </w:r>
      <w:r w:rsidR="009D06F8">
        <w:rPr>
          <w:lang w:val="pt-BR"/>
        </w:rPr>
        <w:t xml:space="preserve">ainda </w:t>
      </w:r>
      <w:r w:rsidR="00940827">
        <w:rPr>
          <w:lang w:val="pt-BR"/>
        </w:rPr>
        <w:t xml:space="preserve">pelo </w:t>
      </w:r>
      <w:r w:rsidRPr="004C0FFF">
        <w:rPr>
          <w:lang w:val="pt-BR"/>
        </w:rPr>
        <w:t xml:space="preserve">telefone </w:t>
      </w:r>
      <w:r w:rsidR="009D06F8">
        <w:rPr>
          <w:lang w:val="pt-BR"/>
        </w:rPr>
        <w:t>51 9983 28906</w:t>
      </w:r>
      <w:r w:rsidRPr="004C0FFF">
        <w:rPr>
          <w:lang w:val="pt-BR"/>
        </w:rPr>
        <w:t xml:space="preserve">. </w:t>
      </w:r>
    </w:p>
    <w:p w:rsidR="00326460" w:rsidRDefault="004C0FFF">
      <w:pPr>
        <w:rPr>
          <w:lang w:val="pt-BR"/>
        </w:rPr>
      </w:pPr>
      <w:r w:rsidRPr="004C0FFF">
        <w:rPr>
          <w:lang w:val="pt-BR"/>
        </w:rPr>
        <w:t>Obrigado pela sua atenção,</w:t>
      </w:r>
    </w:p>
    <w:p w:rsidR="009D06F8" w:rsidRDefault="009D06F8">
      <w:pPr>
        <w:rPr>
          <w:lang w:val="pt-BR"/>
        </w:rPr>
      </w:pPr>
      <w:r>
        <w:rPr>
          <w:lang w:val="pt-BR"/>
        </w:rPr>
        <w:t>Alóis Rothermel.</w:t>
      </w:r>
    </w:p>
    <w:p w:rsidR="009D06F8" w:rsidRPr="004C0FFF" w:rsidRDefault="009D06F8" w:rsidP="009D06F8">
      <w:pPr>
        <w:pStyle w:val="ttulo2"/>
        <w:rPr>
          <w:lang w:val="pt-BR"/>
        </w:rPr>
      </w:pPr>
      <w:r>
        <w:rPr>
          <w:lang w:val="pt-BR"/>
        </w:rPr>
        <w:lastRenderedPageBreak/>
        <w:t>Requisitos originais</w:t>
      </w:r>
    </w:p>
    <w:p w:rsidR="00326460" w:rsidRDefault="0032646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69881B0" wp14:editId="7FDE3036">
            <wp:extent cx="5732145" cy="72104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0" w:rsidRPr="004C0FFF" w:rsidRDefault="00326460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808CABF" wp14:editId="60F26E8D">
            <wp:extent cx="5732145" cy="5165725"/>
            <wp:effectExtent l="0" t="0" r="190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60" w:rsidRPr="004C0FFF" w:rsidSect="004C0FFF">
      <w:headerReference w:type="default" r:id="rId17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A2D" w:rsidRDefault="00207A2D">
      <w:pPr>
        <w:spacing w:after="0" w:line="240" w:lineRule="auto"/>
      </w:pPr>
      <w:r>
        <w:separator/>
      </w:r>
    </w:p>
  </w:endnote>
  <w:endnote w:type="continuationSeparator" w:id="0">
    <w:p w:rsidR="00207A2D" w:rsidRDefault="0020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A2D" w:rsidRDefault="00207A2D">
      <w:pPr>
        <w:spacing w:after="0" w:line="240" w:lineRule="auto"/>
      </w:pPr>
      <w:r>
        <w:separator/>
      </w:r>
    </w:p>
  </w:footnote>
  <w:footnote w:type="continuationSeparator" w:id="0">
    <w:p w:rsidR="00207A2D" w:rsidRDefault="0020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54" w:rsidRDefault="00A02F54" w:rsidP="00A02F54">
    <w:pPr>
      <w:pStyle w:val="Cabealho0"/>
      <w:jc w:val="center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2047240</wp:posOffset>
          </wp:positionH>
          <wp:positionV relativeFrom="paragraph">
            <wp:posOffset>-314325</wp:posOffset>
          </wp:positionV>
          <wp:extent cx="1605555" cy="58102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logoLogin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55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0F83" w:rsidRDefault="003D0F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37FBA"/>
    <w:multiLevelType w:val="hybridMultilevel"/>
    <w:tmpl w:val="A5FC5F7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232A7"/>
    <w:multiLevelType w:val="hybridMultilevel"/>
    <w:tmpl w:val="C8F01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0A"/>
    <w:rsid w:val="00207A2D"/>
    <w:rsid w:val="002D2EA1"/>
    <w:rsid w:val="00326460"/>
    <w:rsid w:val="003D0F83"/>
    <w:rsid w:val="004C0FFF"/>
    <w:rsid w:val="00604A32"/>
    <w:rsid w:val="00940827"/>
    <w:rsid w:val="009D06F8"/>
    <w:rsid w:val="00A02F54"/>
    <w:rsid w:val="00A30DF1"/>
    <w:rsid w:val="00BD2F2D"/>
    <w:rsid w:val="00D16A0A"/>
    <w:rsid w:val="00E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53EC9"/>
  <w15:chartTrackingRefBased/>
  <w15:docId w15:val="{4AD0576E-C4B6-46E8-B327-1D077E03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TextodoEspaoReservado0">
    <w:name w:val="Placeholder Text"/>
    <w:basedOn w:val="Fontepargpadro"/>
    <w:uiPriority w:val="99"/>
    <w:semiHidden/>
    <w:rsid w:val="00D16A0A"/>
    <w:rPr>
      <w:color w:val="808080"/>
    </w:rPr>
  </w:style>
  <w:style w:type="character" w:styleId="Hyperlink">
    <w:name w:val="Hyperlink"/>
    <w:basedOn w:val="Fontepargpadro"/>
    <w:uiPriority w:val="99"/>
    <w:unhideWhenUsed/>
    <w:rsid w:val="00D16A0A"/>
    <w:rPr>
      <w:color w:val="40ACD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30DF1"/>
    <w:rPr>
      <w:color w:val="92588D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2EA1"/>
    <w:rPr>
      <w:rFonts w:ascii="Courier New" w:eastAsia="Times New Roman" w:hAnsi="Courier New" w:cs="Courier New"/>
      <w:color w:val="auto"/>
      <w:sz w:val="20"/>
      <w:lang w:val="pt-BR" w:eastAsia="pt-BR"/>
    </w:rPr>
  </w:style>
  <w:style w:type="paragraph" w:styleId="PargrafodaLista">
    <w:name w:val="List Paragraph"/>
    <w:basedOn w:val="Normal"/>
    <w:uiPriority w:val="34"/>
    <w:unhideWhenUsed/>
    <w:qFormat/>
    <w:rsid w:val="002D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ois@rothermel.com.br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ollus.rothermel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llus.rothermel.com.br/dragons.mp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sollus.rothermel.com.br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github.com/aloisjunior/dragons" TargetMode="External"/><Relationship Id="rId14" Type="http://schemas.openxmlformats.org/officeDocument/2006/relationships/hyperlink" Target="mailto:aloisjunio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is\AppData\Roaming\Microsoft\Modelo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013EAA31484083839B716507447E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FEFB5-C9A3-4211-85B2-B38940425249}"/>
      </w:docPartPr>
      <w:docPartBody>
        <w:p w:rsidR="00000000" w:rsidRDefault="00CE63EA">
          <w:pPr>
            <w:pStyle w:val="E1013EAA31484083839B716507447EA6"/>
          </w:pPr>
          <w:r>
            <w:t>&lt;Sua Empresa&gt;</w:t>
          </w:r>
        </w:p>
      </w:docPartBody>
    </w:docPart>
    <w:docPart>
      <w:docPartPr>
        <w:name w:val="415E13883AF54E3BBFF154C5A24E6F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871BC-721E-466E-B8F6-F2AD9CB31B66}"/>
      </w:docPartPr>
      <w:docPartBody>
        <w:p w:rsidR="00000000" w:rsidRDefault="00CE63EA">
          <w:pPr>
            <w:pStyle w:val="415E13883AF54E3BBFF154C5A24E6F10"/>
          </w:pPr>
          <w:r>
            <w:rPr>
              <w:rStyle w:val="Textodoespaoreservado"/>
            </w:rPr>
            <w:t>&lt;Empresa do Cliente&gt;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5D"/>
    <w:rsid w:val="00C7725D"/>
    <w:rsid w:val="00C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013EAA31484083839B716507447EA6">
    <w:name w:val="E1013EAA31484083839B716507447EA6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A65CFD67B1904B428692A04612AEA685">
    <w:name w:val="A65CFD67B1904B428692A04612AEA685"/>
  </w:style>
  <w:style w:type="paragraph" w:customStyle="1" w:styleId="BCB86DA781724C1F83A06FA529301D58">
    <w:name w:val="BCB86DA781724C1F83A06FA529301D58"/>
  </w:style>
  <w:style w:type="paragraph" w:customStyle="1" w:styleId="415E13883AF54E3BBFF154C5A24E6F10">
    <w:name w:val="415E13883AF54E3BBFF154C5A24E6F10"/>
  </w:style>
  <w:style w:type="character" w:styleId="TextodoEspaoReservado0">
    <w:name w:val="Placeholder Text"/>
    <w:basedOn w:val="Fontepargpadro"/>
    <w:uiPriority w:val="99"/>
    <w:semiHidden/>
    <w:rsid w:val="00C7725D"/>
    <w:rPr>
      <w:color w:val="808080"/>
    </w:rPr>
  </w:style>
  <w:style w:type="paragraph" w:customStyle="1" w:styleId="27D5C9C077494E49BA7F7DE06772713E">
    <w:name w:val="27D5C9C077494E49BA7F7DE06772713E"/>
    <w:rsid w:val="00C77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0DA5F2-143A-4A3C-B19A-EC6D0177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584</TotalTime>
  <Pages>5</Pages>
  <Words>803</Words>
  <Characters>4338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sollus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Alóis Rothermel</dc:creator>
  <cp:keywords/>
  <dc:description>Este documento tem por base uma breve e respeitosa explanação sobre os requisitos apresentados do sistema Dragons, o sistema resultante e o que deve ser entendido como ideal num ambiente de produção.</dc:description>
  <cp:lastModifiedBy>Alóis Rothermel</cp:lastModifiedBy>
  <cp:revision>6</cp:revision>
  <dcterms:created xsi:type="dcterms:W3CDTF">2019-04-29T03:01:00Z</dcterms:created>
  <dcterms:modified xsi:type="dcterms:W3CDTF">2019-04-29T12:45:00Z</dcterms:modified>
  <cp:contentStatus>Sollus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